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63980" w14:textId="77777777" w:rsidR="0076711A" w:rsidRDefault="0076711A">
      <w:pPr>
        <w:pStyle w:val="Heading3"/>
        <w:rPr>
          <w:rFonts w:eastAsia="Times New Roman"/>
          <w:sz w:val="27"/>
          <w:szCs w:val="27"/>
        </w:rPr>
      </w:pPr>
      <w:r>
        <w:rPr>
          <w:rStyle w:val="Strong"/>
          <w:rFonts w:eastAsia="Times New Roman"/>
          <w:b w:val="0"/>
          <w:bCs w:val="0"/>
        </w:rPr>
        <w:t xml:space="preserve">Resume - </w:t>
      </w:r>
      <w:proofErr w:type="spellStart"/>
      <w:r>
        <w:rPr>
          <w:rStyle w:val="Strong"/>
          <w:rFonts w:eastAsia="Times New Roman"/>
          <w:b w:val="0"/>
          <w:bCs w:val="0"/>
        </w:rPr>
        <w:t>Gurusewak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Singh</w:t>
      </w:r>
    </w:p>
    <w:p w14:paraId="0028B5B3" w14:textId="77777777" w:rsidR="0076711A" w:rsidRDefault="0076711A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C7ADB7B" wp14:editId="104307B4">
                <wp:extent cx="6035040" cy="1270"/>
                <wp:effectExtent l="0" t="31750" r="0" b="36830"/>
                <wp:docPr id="130519426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1276DF" id="Rectangle 6" o:spid="_x0000_s1026" style="width:47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8Txiqt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34CF5178" w14:textId="77777777" w:rsidR="0076711A" w:rsidRDefault="0076711A">
      <w:pPr>
        <w:pStyle w:val="NormalWeb"/>
      </w:pPr>
      <w:r>
        <w:rPr>
          <w:rStyle w:val="Strong"/>
        </w:rPr>
        <w:t>Contact Information:</w:t>
      </w:r>
    </w:p>
    <w:p w14:paraId="10754057" w14:textId="77777777" w:rsidR="0076711A" w:rsidRDefault="0076711A" w:rsidP="007671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Email</w:t>
      </w:r>
      <w:r>
        <w:rPr>
          <w:rFonts w:eastAsia="Times New Roman"/>
        </w:rPr>
        <w:t>: gurusewaksinghbains@gmail.com</w:t>
      </w:r>
    </w:p>
    <w:p w14:paraId="7D320000" w14:textId="77777777" w:rsidR="0076711A" w:rsidRDefault="0076711A" w:rsidP="007671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Phone</w:t>
      </w:r>
      <w:r>
        <w:rPr>
          <w:rFonts w:eastAsia="Times New Roman"/>
        </w:rPr>
        <w:t>: 431-688-8666</w:t>
      </w:r>
    </w:p>
    <w:p w14:paraId="0236FB43" w14:textId="77777777" w:rsidR="0076711A" w:rsidRDefault="0076711A" w:rsidP="007671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Location</w:t>
      </w:r>
      <w:r>
        <w:rPr>
          <w:rFonts w:eastAsia="Times New Roman"/>
        </w:rPr>
        <w:t>: Winnipeg, Canada</w:t>
      </w:r>
    </w:p>
    <w:p w14:paraId="1251E52D" w14:textId="77777777" w:rsidR="0076711A" w:rsidRDefault="0076711A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68B4E31" wp14:editId="5943AAC8">
                <wp:extent cx="6035040" cy="1270"/>
                <wp:effectExtent l="0" t="31750" r="0" b="36830"/>
                <wp:docPr id="80692063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7AA380" id="Rectangle 5" o:spid="_x0000_s1026" style="width:47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8Txiqt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6AD1ACCA" w14:textId="77777777" w:rsidR="0076711A" w:rsidRDefault="0076711A">
      <w:pPr>
        <w:pStyle w:val="NormalWeb"/>
      </w:pPr>
      <w:r>
        <w:rPr>
          <w:rStyle w:val="Strong"/>
        </w:rPr>
        <w:t>Professional Summary:</w:t>
      </w:r>
    </w:p>
    <w:p w14:paraId="08DEB021" w14:textId="77777777" w:rsidR="0076711A" w:rsidRDefault="0076711A">
      <w:pPr>
        <w:pStyle w:val="NormalWeb"/>
      </w:pPr>
      <w:r>
        <w:t>A motivated Full Stack Web Developer with experience in building and deploying applications. Skilled in both front-end and back-end development, with a strong understanding of web security, project management, and Agile methodologies. Eager to contribute technical expertise to dynamic teams and continuously improve software solutions.</w:t>
      </w:r>
    </w:p>
    <w:p w14:paraId="6217A74C" w14:textId="77777777" w:rsidR="0076711A" w:rsidRDefault="0076711A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3FB9399" wp14:editId="355A1F5D">
                <wp:extent cx="6035040" cy="1270"/>
                <wp:effectExtent l="0" t="31750" r="0" b="36830"/>
                <wp:docPr id="91889196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FB5E19" id="Rectangle 4" o:spid="_x0000_s1026" style="width:47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8Txiqt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4079E920" w14:textId="77777777" w:rsidR="0076711A" w:rsidRDefault="0076711A">
      <w:pPr>
        <w:pStyle w:val="NormalWeb"/>
      </w:pPr>
      <w:r>
        <w:rPr>
          <w:rStyle w:val="Strong"/>
        </w:rPr>
        <w:t>Education:</w:t>
      </w:r>
    </w:p>
    <w:p w14:paraId="1FF1344A" w14:textId="77777777" w:rsidR="0076711A" w:rsidRDefault="0076711A" w:rsidP="007671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Diploma in Full Stack Web Development</w:t>
      </w:r>
    </w:p>
    <w:p w14:paraId="036FAF30" w14:textId="77777777" w:rsidR="0076711A" w:rsidRDefault="0076711A" w:rsidP="0076711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Red River College Polytechnic, Winnipeg</w:t>
      </w:r>
    </w:p>
    <w:p w14:paraId="6EA06FAB" w14:textId="77777777" w:rsidR="0076711A" w:rsidRDefault="0076711A" w:rsidP="0076711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Graduation Year: 2024</w:t>
      </w:r>
    </w:p>
    <w:p w14:paraId="1BE8EBE8" w14:textId="77777777" w:rsidR="0076711A" w:rsidRDefault="0076711A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D71F0E6" wp14:editId="773397A5">
                <wp:extent cx="6035040" cy="1270"/>
                <wp:effectExtent l="0" t="31750" r="0" b="36830"/>
                <wp:docPr id="115973593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31010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6E78D6" id="Rectangle 3" o:spid="_x0000_s1026" style="width:47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51AEF5A0" w14:textId="77777777" w:rsidR="0076711A" w:rsidRDefault="0076711A">
      <w:pPr>
        <w:pStyle w:val="NormalWeb"/>
      </w:pPr>
      <w:r>
        <w:rPr>
          <w:rStyle w:val="Strong"/>
        </w:rPr>
        <w:t>Work Experience:</w:t>
      </w:r>
    </w:p>
    <w:p w14:paraId="4011ECDE" w14:textId="77777777" w:rsidR="0076711A" w:rsidRDefault="0076711A">
      <w:pPr>
        <w:pStyle w:val="NormalWeb"/>
      </w:pPr>
      <w:r>
        <w:rPr>
          <w:rStyle w:val="Strong"/>
        </w:rPr>
        <w:t>Intern Web Developer - Endeavors</w:t>
      </w:r>
      <w:r>
        <w:t xml:space="preserve"> (Aug 2024 - Dec 2024)</w:t>
      </w:r>
    </w:p>
    <w:p w14:paraId="0AB8D027" w14:textId="77777777" w:rsidR="0076711A" w:rsidRDefault="0076711A" w:rsidP="0076711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Contributed to the creation of a minimum viable product (MVP) platform for the business.</w:t>
      </w:r>
    </w:p>
    <w:p w14:paraId="6F1610ED" w14:textId="77777777" w:rsidR="0076711A" w:rsidRDefault="0076711A" w:rsidP="0076711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Assisted with both back-end and front-end development using </w:t>
      </w:r>
      <w:proofErr w:type="spellStart"/>
      <w:r>
        <w:rPr>
          <w:rFonts w:eastAsia="Times New Roman"/>
        </w:rPr>
        <w:t>Next.js</w:t>
      </w:r>
      <w:proofErr w:type="spellEnd"/>
      <w:r>
        <w:rPr>
          <w:rFonts w:eastAsia="Times New Roman"/>
        </w:rPr>
        <w:t xml:space="preserve">, Firebase, </w:t>
      </w:r>
      <w:proofErr w:type="spellStart"/>
      <w:r>
        <w:rPr>
          <w:rFonts w:eastAsia="Times New Roman"/>
        </w:rPr>
        <w:t>Supabase</w:t>
      </w:r>
      <w:proofErr w:type="spellEnd"/>
      <w:r>
        <w:rPr>
          <w:rFonts w:eastAsia="Times New Roman"/>
        </w:rPr>
        <w:t>, and Clerk.</w:t>
      </w:r>
    </w:p>
    <w:p w14:paraId="3C944D1B" w14:textId="77777777" w:rsidR="0076711A" w:rsidRDefault="0076711A" w:rsidP="0076711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Collaborated in an Agile team, following sprint cycles and delivering features according to project requirements.</w:t>
      </w:r>
    </w:p>
    <w:p w14:paraId="205EEC23" w14:textId="77777777" w:rsidR="0076711A" w:rsidRDefault="0076711A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14D8AF5" wp14:editId="66D88FC6">
                <wp:extent cx="6035040" cy="1270"/>
                <wp:effectExtent l="0" t="31750" r="0" b="36830"/>
                <wp:docPr id="58042205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854E4C" id="Rectangle 2" o:spid="_x0000_s1026" style="width:47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8Txiqt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495C0B2" w14:textId="77777777" w:rsidR="0076711A" w:rsidRDefault="0076711A">
      <w:pPr>
        <w:pStyle w:val="NormalWeb"/>
      </w:pPr>
      <w:r>
        <w:rPr>
          <w:rStyle w:val="Strong"/>
        </w:rPr>
        <w:t>Skills:</w:t>
      </w:r>
    </w:p>
    <w:p w14:paraId="300E5F88" w14:textId="77777777" w:rsidR="0076711A" w:rsidRDefault="0076711A" w:rsidP="0076711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Full Stack Development (React, </w:t>
      </w:r>
      <w:proofErr w:type="spellStart"/>
      <w:r>
        <w:rPr>
          <w:rFonts w:eastAsia="Times New Roman"/>
        </w:rPr>
        <w:t>Next.js</w:t>
      </w:r>
      <w:proofErr w:type="spellEnd"/>
      <w:r>
        <w:rPr>
          <w:rFonts w:eastAsia="Times New Roman"/>
        </w:rPr>
        <w:t>)</w:t>
      </w:r>
    </w:p>
    <w:p w14:paraId="3273A96B" w14:textId="77777777" w:rsidR="0076711A" w:rsidRDefault="0076711A" w:rsidP="0076711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Front-End Development (HTML, CSS, Tailwind, Bootstrap, Daisy UI)</w:t>
      </w:r>
    </w:p>
    <w:p w14:paraId="1A372C84" w14:textId="77777777" w:rsidR="0076711A" w:rsidRDefault="0076711A" w:rsidP="0076711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Back-End Development (Firebase, </w:t>
      </w:r>
      <w:proofErr w:type="spellStart"/>
      <w:r>
        <w:rPr>
          <w:rFonts w:eastAsia="Times New Roman"/>
        </w:rPr>
        <w:t>Supabase</w:t>
      </w:r>
      <w:proofErr w:type="spellEnd"/>
      <w:r>
        <w:rPr>
          <w:rFonts w:eastAsia="Times New Roman"/>
        </w:rPr>
        <w:t>, Clerk, Ruby on Rails, Python)</w:t>
      </w:r>
    </w:p>
    <w:p w14:paraId="51B371BC" w14:textId="77777777" w:rsidR="0076711A" w:rsidRDefault="0076711A" w:rsidP="0076711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Web Security</w:t>
      </w:r>
    </w:p>
    <w:p w14:paraId="6C1F1276" w14:textId="77777777" w:rsidR="0076711A" w:rsidRDefault="0076711A" w:rsidP="0076711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Agile Project Management</w:t>
      </w:r>
    </w:p>
    <w:p w14:paraId="7F14188C" w14:textId="77777777" w:rsidR="0076711A" w:rsidRDefault="0076711A" w:rsidP="0076711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Object-Oriented Programming</w:t>
      </w:r>
    </w:p>
    <w:p w14:paraId="40FEB16A" w14:textId="77777777" w:rsidR="0076711A" w:rsidRDefault="0076711A" w:rsidP="0076711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lastRenderedPageBreak/>
        <w:t xml:space="preserve">Tools: </w:t>
      </w:r>
      <w:proofErr w:type="spellStart"/>
      <w:r>
        <w:rPr>
          <w:rFonts w:eastAsia="Times New Roman"/>
        </w:rPr>
        <w:t>Git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VSCode</w:t>
      </w:r>
      <w:proofErr w:type="spellEnd"/>
      <w:r>
        <w:rPr>
          <w:rFonts w:eastAsia="Times New Roman"/>
        </w:rPr>
        <w:t>, NPM, Docker</w:t>
      </w:r>
    </w:p>
    <w:p w14:paraId="05E90169" w14:textId="77777777" w:rsidR="0076711A" w:rsidRDefault="0076711A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D1096AB" wp14:editId="2070DBA4">
                <wp:extent cx="6035040" cy="1270"/>
                <wp:effectExtent l="0" t="31750" r="0" b="36830"/>
                <wp:docPr id="92909833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368D53" id="Rectangle 1" o:spid="_x0000_s1026" style="width:47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8Txiqt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56E7BAB6" w14:textId="77777777" w:rsidR="0076711A" w:rsidRDefault="0076711A">
      <w:pPr>
        <w:pStyle w:val="NormalWeb"/>
      </w:pPr>
      <w:r>
        <w:rPr>
          <w:rStyle w:val="Strong"/>
        </w:rPr>
        <w:t>Projects:</w:t>
      </w:r>
    </w:p>
    <w:p w14:paraId="12F2C058" w14:textId="77777777" w:rsidR="0076711A" w:rsidRDefault="0076711A" w:rsidP="0076711A">
      <w:pPr>
        <w:pStyle w:val="NormalWeb"/>
        <w:numPr>
          <w:ilvl w:val="0"/>
          <w:numId w:val="18"/>
        </w:numPr>
      </w:pPr>
      <w:r>
        <w:rPr>
          <w:rStyle w:val="Strong"/>
        </w:rPr>
        <w:t>Portfolio Website (</w:t>
      </w:r>
      <w:proofErr w:type="spellStart"/>
      <w:r>
        <w:rPr>
          <w:rStyle w:val="Strong"/>
        </w:rPr>
        <w:t>Next.js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Email.js</w:t>
      </w:r>
      <w:proofErr w:type="spellEnd"/>
      <w:r>
        <w:rPr>
          <w:rStyle w:val="Strong"/>
        </w:rPr>
        <w:t>)</w:t>
      </w:r>
    </w:p>
    <w:p w14:paraId="05C9BCD9" w14:textId="77777777" w:rsidR="0076711A" w:rsidRDefault="0076711A" w:rsidP="0076711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Developed a personal portfolio to showcase projects and technical skills.</w:t>
      </w:r>
    </w:p>
    <w:p w14:paraId="275E923F" w14:textId="77777777" w:rsidR="0076711A" w:rsidRDefault="0076711A" w:rsidP="0076711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Used </w:t>
      </w:r>
      <w:proofErr w:type="spellStart"/>
      <w:r>
        <w:rPr>
          <w:rFonts w:eastAsia="Times New Roman"/>
        </w:rPr>
        <w:t>Next.js</w:t>
      </w:r>
      <w:proofErr w:type="spellEnd"/>
      <w:r>
        <w:rPr>
          <w:rFonts w:eastAsia="Times New Roman"/>
        </w:rPr>
        <w:t xml:space="preserve"> for server-side rendering and performance optimization.</w:t>
      </w:r>
    </w:p>
    <w:p w14:paraId="721D4450" w14:textId="77777777" w:rsidR="0076711A" w:rsidRDefault="0076711A" w:rsidP="0076711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Integrated </w:t>
      </w:r>
      <w:proofErr w:type="spellStart"/>
      <w:r>
        <w:rPr>
          <w:rFonts w:eastAsia="Times New Roman"/>
        </w:rPr>
        <w:t>Email.js</w:t>
      </w:r>
      <w:proofErr w:type="spellEnd"/>
      <w:r>
        <w:rPr>
          <w:rFonts w:eastAsia="Times New Roman"/>
        </w:rPr>
        <w:t xml:space="preserve"> to handle contact form submissions and send emails.</w:t>
      </w:r>
    </w:p>
    <w:p w14:paraId="67D2B190" w14:textId="77777777" w:rsidR="0076711A" w:rsidRDefault="0076711A" w:rsidP="0076711A">
      <w:pPr>
        <w:pStyle w:val="NormalWeb"/>
        <w:numPr>
          <w:ilvl w:val="0"/>
          <w:numId w:val="18"/>
        </w:numPr>
      </w:pPr>
      <w:r>
        <w:rPr>
          <w:rStyle w:val="Strong"/>
        </w:rPr>
        <w:t>Gym Guru E-commerce Website (Ruby on Rails, Tailwind, Stripe)</w:t>
      </w:r>
    </w:p>
    <w:p w14:paraId="18F2CEEF" w14:textId="77777777" w:rsidR="0076711A" w:rsidRDefault="0076711A" w:rsidP="0076711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Developed an e-commerce platform for a gym with user authentication and product management.</w:t>
      </w:r>
    </w:p>
    <w:p w14:paraId="35F976B3" w14:textId="77777777" w:rsidR="0076711A" w:rsidRDefault="0076711A" w:rsidP="0076711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Integrated Stripe for payment processing and Tailwind for responsive design.</w:t>
      </w:r>
    </w:p>
    <w:p w14:paraId="3E4B7CA1" w14:textId="77777777" w:rsidR="0076711A" w:rsidRDefault="0076711A" w:rsidP="0076711A">
      <w:pPr>
        <w:pStyle w:val="NormalWeb"/>
        <w:numPr>
          <w:ilvl w:val="0"/>
          <w:numId w:val="18"/>
        </w:numPr>
      </w:pPr>
      <w:r>
        <w:rPr>
          <w:rStyle w:val="Strong"/>
        </w:rPr>
        <w:t>Food Blog Website (</w:t>
      </w:r>
      <w:proofErr w:type="spellStart"/>
      <w:r>
        <w:rPr>
          <w:rStyle w:val="Strong"/>
        </w:rPr>
        <w:t>Next.js</w:t>
      </w:r>
      <w:proofErr w:type="spellEnd"/>
      <w:r>
        <w:rPr>
          <w:rStyle w:val="Strong"/>
        </w:rPr>
        <w:t>, Daisy UI, Python)</w:t>
      </w:r>
    </w:p>
    <w:p w14:paraId="70F910E4" w14:textId="77777777" w:rsidR="0076711A" w:rsidRDefault="0076711A" w:rsidP="0076711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Built a responsive food blog using </w:t>
      </w:r>
      <w:proofErr w:type="spellStart"/>
      <w:r>
        <w:rPr>
          <w:rFonts w:eastAsia="Times New Roman"/>
        </w:rPr>
        <w:t>Next.js</w:t>
      </w:r>
      <w:proofErr w:type="spellEnd"/>
      <w:r>
        <w:rPr>
          <w:rFonts w:eastAsia="Times New Roman"/>
        </w:rPr>
        <w:t xml:space="preserve"> and Daisy UI for the user interface.</w:t>
      </w:r>
    </w:p>
    <w:p w14:paraId="1E09E3F4" w14:textId="77777777" w:rsidR="0076711A" w:rsidRDefault="0076711A" w:rsidP="0076711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Integrated Python for back-end functionality and custom features</w:t>
      </w:r>
    </w:p>
    <w:p w14:paraId="2D83EE17" w14:textId="12D4559A" w:rsidR="00D465F1" w:rsidRDefault="00D465F1" w:rsidP="0076711A">
      <w:pPr>
        <w:pStyle w:val="Name"/>
      </w:pPr>
    </w:p>
    <w:sectPr w:rsidR="00D465F1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633EB6" w14:textId="77777777" w:rsidR="0076711A" w:rsidRDefault="0076711A">
      <w:r>
        <w:separator/>
      </w:r>
    </w:p>
  </w:endnote>
  <w:endnote w:type="continuationSeparator" w:id="0">
    <w:p w14:paraId="5C973C93" w14:textId="77777777" w:rsidR="0076711A" w:rsidRDefault="00767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BDA2FA" w14:textId="77777777" w:rsidR="00D465F1" w:rsidRDefault="001B155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A58B98" w14:textId="77777777" w:rsidR="0076711A" w:rsidRDefault="0076711A">
      <w:r>
        <w:separator/>
      </w:r>
    </w:p>
  </w:footnote>
  <w:footnote w:type="continuationSeparator" w:id="0">
    <w:p w14:paraId="5EE551A7" w14:textId="77777777" w:rsidR="0076711A" w:rsidRDefault="007671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93EE1" w14:textId="77777777" w:rsidR="00D465F1" w:rsidRDefault="001B1554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B760B81" wp14:editId="0AA433A0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1C864D6D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EA41C" w14:textId="77777777" w:rsidR="00D465F1" w:rsidRDefault="001B1554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85D39D8" wp14:editId="0B81009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FF8022" w14:textId="77777777" w:rsidR="00D465F1" w:rsidRDefault="00D465F1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585D39D8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">
              <v:shape id="Frame 5" o:spid="_x0000_s1027" style="position:absolute;left:1333;width:73152;height:96012;visibility:visible;mso-wrap-style:square;v-text-anchor:middle" coordsize="7315200,96012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6EFF8022" w14:textId="77777777" w:rsidR="00D465F1" w:rsidRDefault="00D465F1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FD09B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4008F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6A495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C546C7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E51BC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7183643">
    <w:abstractNumId w:val="9"/>
  </w:num>
  <w:num w:numId="2" w16cid:durableId="77798272">
    <w:abstractNumId w:val="15"/>
  </w:num>
  <w:num w:numId="3" w16cid:durableId="1656910159">
    <w:abstractNumId w:val="13"/>
  </w:num>
  <w:num w:numId="4" w16cid:durableId="1825778639">
    <w:abstractNumId w:val="7"/>
  </w:num>
  <w:num w:numId="5" w16cid:durableId="540019358">
    <w:abstractNumId w:val="6"/>
  </w:num>
  <w:num w:numId="6" w16cid:durableId="665861658">
    <w:abstractNumId w:val="5"/>
  </w:num>
  <w:num w:numId="7" w16cid:durableId="1170288066">
    <w:abstractNumId w:val="4"/>
  </w:num>
  <w:num w:numId="8" w16cid:durableId="1109273401">
    <w:abstractNumId w:val="8"/>
  </w:num>
  <w:num w:numId="9" w16cid:durableId="2053457110">
    <w:abstractNumId w:val="3"/>
  </w:num>
  <w:num w:numId="10" w16cid:durableId="1029798027">
    <w:abstractNumId w:val="2"/>
  </w:num>
  <w:num w:numId="11" w16cid:durableId="1885941231">
    <w:abstractNumId w:val="1"/>
  </w:num>
  <w:num w:numId="12" w16cid:durableId="173082795">
    <w:abstractNumId w:val="0"/>
  </w:num>
  <w:num w:numId="13" w16cid:durableId="602347817">
    <w:abstractNumId w:val="16"/>
  </w:num>
  <w:num w:numId="14" w16cid:durableId="2086996365">
    <w:abstractNumId w:val="17"/>
  </w:num>
  <w:num w:numId="15" w16cid:durableId="5523650">
    <w:abstractNumId w:val="10"/>
  </w:num>
  <w:num w:numId="16" w16cid:durableId="760760881">
    <w:abstractNumId w:val="12"/>
  </w:num>
  <w:num w:numId="17" w16cid:durableId="1358046624">
    <w:abstractNumId w:val="11"/>
  </w:num>
  <w:num w:numId="18" w16cid:durableId="89477798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1A"/>
    <w:rsid w:val="0076711A"/>
    <w:rsid w:val="00B21D66"/>
    <w:rsid w:val="00D4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58D619"/>
  <w15:chartTrackingRefBased/>
  <w15:docId w15:val="{D09BC1B3-218A-6048-BCB4-BC1E467D9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paragraph" w:styleId="NormalWeb">
    <w:name w:val="Normal (Web)"/>
    <w:basedOn w:val="Normal"/>
    <w:uiPriority w:val="99"/>
    <w:semiHidden/>
    <w:unhideWhenUsed/>
    <w:rsid w:val="0076711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6FD8CE74-07E9-4442-8770-56EA303C4FEE%7dtf50002018.dotx" TargetMode="External" 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3049D-B675-42B7-9701-8F57847BD7F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{6FD8CE74-07E9-4442-8770-56EA303C4FEE}tf50002018.dotx</Template>
  <TotalTime>0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Gurusewak Singh</dc:creator>
  <cp:keywords/>
  <dc:description/>
  <cp:lastModifiedBy>Gurusewak Singh</cp:lastModifiedBy>
  <cp:revision>2</cp:revision>
  <dcterms:created xsi:type="dcterms:W3CDTF">2025-02-22T19:08:00Z</dcterms:created>
  <dcterms:modified xsi:type="dcterms:W3CDTF">2025-02-22T19:08:00Z</dcterms:modified>
</cp:coreProperties>
</file>